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DED7" w14:textId="063FD520" w:rsidR="008918F2" w:rsidRDefault="00392BA2">
      <w:pPr>
        <w:pStyle w:val="Heading1"/>
      </w:pPr>
      <w:r>
        <w:t>Data Analyst Portfolio Project SQL DATA EXPLORATION</w:t>
      </w:r>
    </w:p>
    <w:p w14:paraId="2F86BB02" w14:textId="0FCF1F9B" w:rsidR="008918F2" w:rsidRDefault="00392BA2" w:rsidP="00392BA2">
      <w:pPr>
        <w:pStyle w:val="ListBullet"/>
        <w:numPr>
          <w:ilvl w:val="0"/>
          <w:numId w:val="6"/>
        </w:numPr>
      </w:pPr>
      <w:r>
        <w:t>Importing Dataset Into SQL</w:t>
      </w:r>
    </w:p>
    <w:p w14:paraId="43DF3E8D" w14:textId="4A3B522F" w:rsidR="00392BA2" w:rsidRDefault="00392BA2" w:rsidP="00392BA2">
      <w:pPr>
        <w:pStyle w:val="ListBullet"/>
        <w:numPr>
          <w:ilvl w:val="0"/>
          <w:numId w:val="6"/>
        </w:numPr>
      </w:pPr>
      <w:r>
        <w:t>Data Exploration</w:t>
      </w:r>
    </w:p>
    <w:p w14:paraId="26006876" w14:textId="77777777" w:rsidR="00392BA2" w:rsidRDefault="00392BA2" w:rsidP="00392BA2">
      <w:pPr>
        <w:pStyle w:val="ListBullet"/>
        <w:numPr>
          <w:ilvl w:val="0"/>
          <w:numId w:val="6"/>
        </w:numPr>
      </w:pPr>
    </w:p>
    <w:p w14:paraId="5EC0F7E4" w14:textId="77777777" w:rsidR="008918F2" w:rsidRPr="00F22C48" w:rsidRDefault="001A51FC" w:rsidP="00F22C48">
      <w:pPr>
        <w:pStyle w:val="Heading2"/>
      </w:pPr>
      <w:sdt>
        <w:sdtPr>
          <w:alias w:val="Heading 2:"/>
          <w:tag w:val="Heading 2:"/>
          <w:id w:val="-1712107927"/>
          <w:placeholder>
            <w:docPart w:val="C62BA04B766D4CFCAE2E4F011726E18E"/>
          </w:placeholder>
          <w:temporary/>
          <w:showingPlcHdr/>
          <w15:appearance w15:val="hidden"/>
        </w:sdtPr>
        <w:sdtContent>
          <w:r w:rsidR="00F22C48" w:rsidRPr="00F22C48">
            <w:t>To learn more and get OneNote,</w:t>
          </w:r>
          <w:r w:rsidR="00F22C48">
            <w:t xml:space="preserve"> visit </w:t>
          </w:r>
        </w:sdtContent>
      </w:sdt>
      <w:sdt>
        <w:sdtPr>
          <w:rPr>
            <w:rStyle w:val="Hyperlink"/>
          </w:rPr>
          <w:alias w:val="Hyperlink:"/>
          <w:tag w:val="Hyperlink:"/>
          <w:id w:val="731575559"/>
          <w:placeholder>
            <w:docPart w:val="0D14401EABDB431A8D3C3765AF16C875"/>
          </w:placeholder>
          <w:temporary/>
          <w:showingPlcHdr/>
          <w15:appearance w15:val="hidden"/>
        </w:sdtPr>
        <w:sdtEndPr>
          <w:rPr>
            <w:rStyle w:val="DefaultParagraphFont"/>
            <w:color w:val="595959" w:themeColor="text1" w:themeTint="A6"/>
            <w:u w:val="none"/>
          </w:rPr>
        </w:sdtEndPr>
        <w:sdtContent>
          <w:hyperlink r:id="rId7" w:history="1">
            <w:r w:rsidR="00F22C48" w:rsidRPr="00F22C48">
              <w:rPr>
                <w:rStyle w:val="Hyperlink"/>
              </w:rPr>
              <w:t>www.onenote.com</w:t>
            </w:r>
          </w:hyperlink>
        </w:sdtContent>
      </w:sdt>
      <w:r w:rsidR="00E34FED" w:rsidRPr="00F22C48">
        <w:t>.</w:t>
      </w:r>
    </w:p>
    <w:sectPr w:rsidR="008918F2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A815" w14:textId="77777777" w:rsidR="001D0C32" w:rsidRDefault="001D0C32">
      <w:r>
        <w:separator/>
      </w:r>
    </w:p>
    <w:p w14:paraId="0A25207F" w14:textId="77777777" w:rsidR="001D0C32" w:rsidRDefault="001D0C32"/>
  </w:endnote>
  <w:endnote w:type="continuationSeparator" w:id="0">
    <w:p w14:paraId="6DD40971" w14:textId="77777777" w:rsidR="001D0C32" w:rsidRDefault="001D0C32">
      <w:r>
        <w:continuationSeparator/>
      </w:r>
    </w:p>
    <w:p w14:paraId="7A7B2E8E" w14:textId="77777777" w:rsidR="001D0C32" w:rsidRDefault="001D0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32543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A6D4" w14:textId="77777777" w:rsidR="001D0C32" w:rsidRDefault="001D0C32">
      <w:r>
        <w:separator/>
      </w:r>
    </w:p>
    <w:p w14:paraId="2ACBC78B" w14:textId="77777777" w:rsidR="001D0C32" w:rsidRDefault="001D0C32"/>
  </w:footnote>
  <w:footnote w:type="continuationSeparator" w:id="0">
    <w:p w14:paraId="773A3645" w14:textId="77777777" w:rsidR="001D0C32" w:rsidRDefault="001D0C32">
      <w:r>
        <w:continuationSeparator/>
      </w:r>
    </w:p>
    <w:p w14:paraId="0F40EEE7" w14:textId="77777777" w:rsidR="001D0C32" w:rsidRDefault="001D0C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725F3"/>
    <w:multiLevelType w:val="hybridMultilevel"/>
    <w:tmpl w:val="E4226B40"/>
    <w:lvl w:ilvl="0" w:tplc="882C7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37277">
    <w:abstractNumId w:val="2"/>
  </w:num>
  <w:num w:numId="2" w16cid:durableId="1584411985">
    <w:abstractNumId w:val="1"/>
  </w:num>
  <w:num w:numId="3" w16cid:durableId="1603956783">
    <w:abstractNumId w:val="3"/>
  </w:num>
  <w:num w:numId="4" w16cid:durableId="1566262147">
    <w:abstractNumId w:val="4"/>
  </w:num>
  <w:num w:numId="5" w16cid:durableId="909467412">
    <w:abstractNumId w:val="0"/>
  </w:num>
  <w:num w:numId="6" w16cid:durableId="89087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A2"/>
    <w:rsid w:val="0004068E"/>
    <w:rsid w:val="001A51FC"/>
    <w:rsid w:val="001D0C32"/>
    <w:rsid w:val="001F0CCA"/>
    <w:rsid w:val="00384C4B"/>
    <w:rsid w:val="00392BA2"/>
    <w:rsid w:val="00425F0D"/>
    <w:rsid w:val="00442CC4"/>
    <w:rsid w:val="00467017"/>
    <w:rsid w:val="00713E5A"/>
    <w:rsid w:val="008918F2"/>
    <w:rsid w:val="00A00F75"/>
    <w:rsid w:val="00B41922"/>
    <w:rsid w:val="00E34FED"/>
    <w:rsid w:val="00E428BD"/>
    <w:rsid w:val="00E93456"/>
    <w:rsid w:val="00F22C48"/>
    <w:rsid w:val="00F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D28F3"/>
  <w15:docId w15:val="{79D2225B-07C6-4D81-9B16-291758A4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2BA04B766D4CFCAE2E4F011726E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C261-68D6-4FBB-8125-27A477E28CA4}"/>
      </w:docPartPr>
      <w:docPartBody>
        <w:p w:rsidR="00000000" w:rsidRDefault="00000000">
          <w:pPr>
            <w:pStyle w:val="C62BA04B766D4CFCAE2E4F011726E18E"/>
          </w:pPr>
          <w:r w:rsidRPr="00F22C48">
            <w:t>To learn more and get OneNote,</w:t>
          </w:r>
          <w:r>
            <w:t xml:space="preserve"> visit </w:t>
          </w:r>
        </w:p>
      </w:docPartBody>
    </w:docPart>
    <w:docPart>
      <w:docPartPr>
        <w:name w:val="0D14401EABDB431A8D3C3765AF16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86DC9-A693-46E4-914A-7D4F570FD8FA}"/>
      </w:docPartPr>
      <w:docPartBody>
        <w:p w:rsidR="00000000" w:rsidRDefault="00000000">
          <w:pPr>
            <w:pStyle w:val="0D14401EABDB431A8D3C3765AF16C875"/>
          </w:pPr>
          <w:hyperlink r:id="rId5" w:history="1">
            <w:r w:rsidRPr="00F22C48">
              <w:rPr>
                <w:rStyle w:val="Hyperlink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399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62"/>
    <w:rsid w:val="009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AC9F6587374E53885E6FF7AA74AE94">
    <w:name w:val="11AC9F6587374E53885E6FF7AA74AE9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kern w:val="0"/>
      <w:sz w:val="30"/>
      <w:szCs w:val="30"/>
      <w:lang w:eastAsia="ja-JP"/>
      <w14:ligatures w14:val="none"/>
    </w:rPr>
  </w:style>
  <w:style w:type="paragraph" w:customStyle="1" w:styleId="F53951A24CCF427C9F37E50A1278CA75">
    <w:name w:val="F53951A24CCF427C9F37E50A1278CA75"/>
  </w:style>
  <w:style w:type="paragraph" w:customStyle="1" w:styleId="C62BA04B766D4CFCAE2E4F011726E18E">
    <w:name w:val="C62BA04B766D4CFCAE2E4F011726E18E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0D14401EABDB431A8D3C3765AF16C875">
    <w:name w:val="0D14401EABDB431A8D3C3765AF16C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67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1</cp:revision>
  <dcterms:created xsi:type="dcterms:W3CDTF">2023-08-12T13:05:00Z</dcterms:created>
  <dcterms:modified xsi:type="dcterms:W3CDTF">2023-09-01T00:46:00Z</dcterms:modified>
</cp:coreProperties>
</file>